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E9482" w14:textId="04717C97" w:rsidR="00BE1C62" w:rsidRDefault="00BE1C62" w:rsidP="00BE1C62">
      <w:pPr>
        <w:pStyle w:val="Heading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0453CE">
        <w:t>Christmas Dinner</w:t>
      </w:r>
    </w:p>
    <w:p w14:paraId="45357DB4" w14:textId="75644C4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0453CE">
        <w:rPr>
          <w:rFonts w:ascii="Consolas" w:hAnsi="Consolas"/>
        </w:rPr>
        <w:t>ChristmasDinner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Heading3"/>
      </w:pPr>
      <w:r w:rsidRPr="00355FAB">
        <w:t>Your Task</w:t>
      </w:r>
    </w:p>
    <w:p w14:paraId="21F3486F" w14:textId="116707D7" w:rsidR="004B6CF5" w:rsidRPr="004B6CF5" w:rsidRDefault="004B6CF5" w:rsidP="004B6CF5">
      <w:pPr>
        <w:pStyle w:val="Heading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0453CE">
        <w:rPr>
          <w:rFonts w:eastAsia="Calibri" w:cs="Calibri"/>
          <w:bCs/>
          <w:color w:val="000000"/>
          <w:kern w:val="2"/>
          <w:sz w:val="22"/>
          <w:lang w:eastAsia="hi-IN"/>
        </w:rPr>
        <w:t>ChristmasDinner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Heading3"/>
      </w:pPr>
      <w:r>
        <w:t>Functionality</w:t>
      </w:r>
    </w:p>
    <w:p w14:paraId="49BAAFB0" w14:textId="585AE5D8" w:rsidR="007B3757" w:rsidRDefault="007B3757" w:rsidP="007B3757">
      <w:pPr>
        <w:pStyle w:val="Heading4"/>
      </w:pPr>
      <w:r>
        <w:t>constructor()</w:t>
      </w:r>
    </w:p>
    <w:p w14:paraId="7CEA9030" w14:textId="5A5B1499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0453CE">
        <w:rPr>
          <w:b/>
          <w:bCs/>
        </w:rPr>
        <w:t>4</w:t>
      </w:r>
      <w:r w:rsidR="00AC02D8">
        <w:rPr>
          <w:b/>
          <w:bCs/>
        </w:rPr>
        <w:t xml:space="preserve"> </w:t>
      </w:r>
      <w:r>
        <w:t>properties</w:t>
      </w:r>
      <w:r w:rsidR="00A20065">
        <w:rPr>
          <w:lang w:val="bg-BG"/>
        </w:rPr>
        <w:t>:</w:t>
      </w:r>
    </w:p>
    <w:p w14:paraId="6E62DFA1" w14:textId="15B8D2E7" w:rsidR="007B3757" w:rsidRPr="000453CE" w:rsidRDefault="000453CE" w:rsidP="007B3757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budget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-</w:t>
      </w:r>
      <w:r w:rsidR="00FD0E41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 xml:space="preserve">number </w:t>
      </w:r>
      <w:r>
        <w:rPr>
          <w:rFonts w:cstheme="minorHAnsi"/>
        </w:rPr>
        <w:t>-</w:t>
      </w:r>
      <w:r w:rsidRPr="000453CE">
        <w:rPr>
          <w:rFonts w:cstheme="minorHAnsi"/>
        </w:rPr>
        <w:t xml:space="preserve"> comes from the constructor</w:t>
      </w:r>
    </w:p>
    <w:p w14:paraId="1E46B386" w14:textId="369D11E6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dishes</w:t>
      </w:r>
      <w:r w:rsidR="00FD0E41" w:rsidRPr="000453CE">
        <w:rPr>
          <w:rFonts w:cstheme="minorHAnsi"/>
          <w:b/>
          <w:bCs/>
        </w:rPr>
        <w:t xml:space="preserve"> - 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empty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array</w:t>
      </w:r>
    </w:p>
    <w:p w14:paraId="0F7B818A" w14:textId="296EA861" w:rsidR="000453CE" w:rsidRP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 xml:space="preserve">products - 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empty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array</w:t>
      </w:r>
    </w:p>
    <w:p w14:paraId="1986CC63" w14:textId="5B06F63C" w:rsidR="000453CE" w:rsidRDefault="000453CE" w:rsidP="000453CE">
      <w:pPr>
        <w:pStyle w:val="ListParagraph"/>
        <w:numPr>
          <w:ilvl w:val="0"/>
          <w:numId w:val="28"/>
        </w:numPr>
        <w:rPr>
          <w:rFonts w:cstheme="minorHAnsi"/>
        </w:rPr>
      </w:pPr>
      <w:r w:rsidRPr="000453CE">
        <w:rPr>
          <w:rFonts w:cstheme="minorHAnsi"/>
          <w:b/>
          <w:bCs/>
        </w:rPr>
        <w:t xml:space="preserve">guests </w:t>
      </w:r>
      <w:r w:rsidRPr="000453CE">
        <w:rPr>
          <w:rFonts w:cstheme="minorHAnsi"/>
          <w:b/>
        </w:rPr>
        <w:t>-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empty object</w:t>
      </w:r>
    </w:p>
    <w:p w14:paraId="35214E97" w14:textId="03490C54" w:rsidR="000453CE" w:rsidRDefault="000453CE" w:rsidP="000453CE">
      <w:pPr>
        <w:rPr>
          <w:rFonts w:cstheme="minorHAnsi"/>
        </w:rPr>
      </w:pPr>
      <w:r w:rsidRPr="000453CE">
        <w:rPr>
          <w:rFonts w:cstheme="minorHAnsi"/>
          <w:b/>
        </w:rPr>
        <w:t>Important!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Use accessors to validate that the budget (the budget cannot be negative number). If the class is initialized with negative budget throw an error with the following message:</w:t>
      </w:r>
    </w:p>
    <w:p w14:paraId="246A91C3" w14:textId="08E5FA6A" w:rsidR="000453CE" w:rsidRPr="000453CE" w:rsidRDefault="000453CE" w:rsidP="000453CE">
      <w:pPr>
        <w:jc w:val="center"/>
        <w:rPr>
          <w:rFonts w:ascii="Consolas" w:hAnsi="Consolas" w:cstheme="minorHAnsi"/>
          <w:b/>
        </w:rPr>
      </w:pPr>
      <w:r w:rsidRPr="00D2345B">
        <w:t>"</w:t>
      </w:r>
      <w:r w:rsidRPr="000453CE">
        <w:rPr>
          <w:rFonts w:ascii="Consolas" w:hAnsi="Consolas" w:cstheme="minorHAnsi"/>
          <w:b/>
        </w:rPr>
        <w:t>The budget cannot be a negative number</w:t>
      </w:r>
      <w:r w:rsidRPr="00D2345B">
        <w:t>"</w:t>
      </w:r>
    </w:p>
    <w:p w14:paraId="1FA7C769" w14:textId="37494DA9" w:rsidR="007B3757" w:rsidRDefault="000453CE" w:rsidP="005C16FA">
      <w:pPr>
        <w:pStyle w:val="Heading4"/>
      </w:pPr>
      <w:r>
        <w:t>shopping([product]</w:t>
      </w:r>
      <w:r w:rsidR="005C16FA">
        <w:t>)</w:t>
      </w:r>
    </w:p>
    <w:p w14:paraId="0B9A55CF" w14:textId="4B80032C" w:rsidR="00FD0E41" w:rsidRPr="000453CE" w:rsidRDefault="000453CE" w:rsidP="00FD0E41">
      <w:pPr>
        <w:rPr>
          <w:rFonts w:cstheme="minorHAnsi"/>
        </w:rPr>
      </w:pPr>
      <w:r>
        <w:t xml:space="preserve">In this method you should go shopping for the needed products to prepare for the dinner. The </w:t>
      </w:r>
      <w:r w:rsidRPr="000453CE">
        <w:rPr>
          <w:rFonts w:ascii="Consolas" w:hAnsi="Consolas"/>
          <w:b/>
        </w:rPr>
        <w:t>product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will come as an array that has the type of the product and the price for it</w:t>
      </w:r>
    </w:p>
    <w:p w14:paraId="6AF6CAB8" w14:textId="09F5D1E0" w:rsidR="00FD0E41" w:rsidRDefault="000453CE" w:rsidP="00FD0E41">
      <w:pPr>
        <w:pStyle w:val="ListParagraph"/>
        <w:numPr>
          <w:ilvl w:val="0"/>
          <w:numId w:val="37"/>
        </w:numPr>
      </w:pPr>
      <w:r>
        <w:t>If you don’t have enough money to buy the product, you should throw an error</w:t>
      </w:r>
    </w:p>
    <w:p w14:paraId="1326C6EA" w14:textId="3923C2EA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="000453CE">
        <w:rPr>
          <w:rFonts w:ascii="Consolas" w:hAnsi="Consolas"/>
          <w:b/>
        </w:rPr>
        <w:t>Not enough money to buy this product</w:t>
      </w:r>
      <w:r w:rsidRPr="00D2345B">
        <w:rPr>
          <w:rFonts w:ascii="Consolas" w:hAnsi="Consolas"/>
          <w:b/>
        </w:rPr>
        <w:t>"</w:t>
      </w:r>
    </w:p>
    <w:p w14:paraId="3D1764A4" w14:textId="6CAB3E2D" w:rsidR="00D2345B" w:rsidRDefault="000453CE" w:rsidP="00D2345B">
      <w:pPr>
        <w:pStyle w:val="ListParagraph"/>
        <w:numPr>
          <w:ilvl w:val="0"/>
          <w:numId w:val="37"/>
        </w:numPr>
      </w:pPr>
      <w:r>
        <w:t>Otherwise you should push the type of the p</w:t>
      </w:r>
      <w:r w:rsidR="00126F0F">
        <w:t>roduct in the products array,</w:t>
      </w:r>
      <w:r>
        <w:t xml:space="preserve"> decrease the budge</w:t>
      </w:r>
      <w:r w:rsidR="00126F0F">
        <w:t xml:space="preserve">t with the price of the product and return a message: </w:t>
      </w:r>
    </w:p>
    <w:p w14:paraId="007D23A9" w14:textId="72C53965" w:rsidR="00126F0F" w:rsidRDefault="00126F0F" w:rsidP="00126F0F">
      <w:pPr>
        <w:pStyle w:val="ListParagraph"/>
        <w:jc w:val="center"/>
      </w:pPr>
      <w:r w:rsidRPr="00D2345B">
        <w:t>"</w:t>
      </w:r>
      <w:r w:rsidRPr="00126F0F">
        <w:rPr>
          <w:rFonts w:ascii="Consolas" w:hAnsi="Consolas"/>
          <w:b/>
        </w:rPr>
        <w:t>You have successfully bought {</w:t>
      </w:r>
      <w:r>
        <w:rPr>
          <w:rFonts w:ascii="Consolas" w:hAnsi="Consolas"/>
          <w:b/>
        </w:rPr>
        <w:t>type</w:t>
      </w:r>
      <w:r w:rsidRPr="00126F0F">
        <w:rPr>
          <w:rFonts w:ascii="Consolas" w:hAnsi="Consolas"/>
          <w:b/>
        </w:rPr>
        <w:t>}!</w:t>
      </w:r>
      <w:r w:rsidRPr="00D2345B">
        <w:rPr>
          <w:rFonts w:ascii="Consolas" w:hAnsi="Consolas"/>
          <w:b/>
        </w:rPr>
        <w:t>"</w:t>
      </w:r>
    </w:p>
    <w:p w14:paraId="2B8E5D79" w14:textId="77777777" w:rsidR="00145DE9" w:rsidRDefault="00145DE9" w:rsidP="00145DE9"/>
    <w:p w14:paraId="713B4A00" w14:textId="395C6092" w:rsidR="000234A5" w:rsidRDefault="005B22AC" w:rsidP="00DC7FDA">
      <w:pPr>
        <w:pStyle w:val="Heading4"/>
      </w:pPr>
      <w:r>
        <w:t>recipes</w:t>
      </w:r>
      <w:r w:rsidR="00DC7FDA">
        <w:t>({</w:t>
      </w:r>
      <w:r>
        <w:t>recipe</w:t>
      </w:r>
      <w:r w:rsidR="00DC7FDA">
        <w:t>})</w:t>
      </w:r>
    </w:p>
    <w:p w14:paraId="4752743E" w14:textId="43C8CB21" w:rsidR="007B3757" w:rsidRPr="005B22AC" w:rsidRDefault="005B22AC" w:rsidP="000234A5">
      <w:pPr>
        <w:rPr>
          <w:rFonts w:ascii="Consolas" w:hAnsi="Consolas"/>
          <w:b/>
        </w:rPr>
      </w:pPr>
      <w:r>
        <w:t xml:space="preserve">In this method you will receive a recipe in the following format: </w:t>
      </w:r>
      <w:r w:rsidRPr="005B22AC">
        <w:rPr>
          <w:rFonts w:ascii="Consolas" w:hAnsi="Consolas"/>
          <w:b/>
        </w:rPr>
        <w:t xml:space="preserve">{ recipeName: string, </w:t>
      </w:r>
      <w:r w:rsidRPr="0037629E">
        <w:rPr>
          <w:rFonts w:ascii="Consolas" w:hAnsi="Consolas"/>
          <w:b/>
        </w:rPr>
        <w:t>product</w:t>
      </w:r>
      <w:r w:rsidR="0037629E" w:rsidRPr="0037629E">
        <w:rPr>
          <w:rFonts w:ascii="Consolas" w:hAnsi="Consolas"/>
          <w:b/>
          <w:color w:val="auto"/>
        </w:rPr>
        <w:t>s</w:t>
      </w:r>
      <w:r w:rsidRPr="0037629E">
        <w:rPr>
          <w:rFonts w:ascii="Consolas" w:hAnsi="Consolas"/>
          <w:b/>
        </w:rPr>
        <w:t>List</w:t>
      </w:r>
      <w:r w:rsidRPr="005B22AC">
        <w:rPr>
          <w:rFonts w:ascii="Consolas" w:hAnsi="Consolas"/>
          <w:b/>
        </w:rPr>
        <w:t>: array of strings }</w:t>
      </w:r>
      <w:r w:rsidR="00D2345B" w:rsidRPr="005B22AC">
        <w:rPr>
          <w:rFonts w:ascii="Consolas" w:hAnsi="Consolas"/>
          <w:b/>
        </w:rPr>
        <w:t>.</w:t>
      </w:r>
    </w:p>
    <w:p w14:paraId="2E82C549" w14:textId="65950D48" w:rsidR="00CE63EF" w:rsidRPr="00126F0F" w:rsidRDefault="005B22AC" w:rsidP="005B22AC">
      <w:pPr>
        <w:pStyle w:val="ListParagraph"/>
        <w:numPr>
          <w:ilvl w:val="0"/>
          <w:numId w:val="30"/>
        </w:numPr>
        <w:ind w:left="714" w:hanging="357"/>
        <w:rPr>
          <w:rFonts w:ascii="Consolas" w:hAnsi="Consolas"/>
          <w:b/>
        </w:rPr>
      </w:pPr>
      <w:r>
        <w:t xml:space="preserve">The products require to prepare the meal are in contained the </w:t>
      </w:r>
      <w:r w:rsidRPr="005B22AC">
        <w:rPr>
          <w:rFonts w:ascii="Consolas" w:hAnsi="Consolas"/>
          <w:b/>
        </w:rPr>
        <w:t>productList</w:t>
      </w:r>
      <w:r>
        <w:t xml:space="preserve">. If all the products from the </w:t>
      </w:r>
      <w:r w:rsidRPr="005B22AC">
        <w:rPr>
          <w:rFonts w:ascii="Consolas" w:hAnsi="Consolas"/>
          <w:b/>
        </w:rPr>
        <w:t>productList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are present in the products array you should push an object in the </w:t>
      </w:r>
      <w:r>
        <w:rPr>
          <w:rFonts w:cstheme="minorHAnsi"/>
        </w:rPr>
        <w:lastRenderedPageBreak/>
        <w:t xml:space="preserve">following format: </w:t>
      </w:r>
      <w:r w:rsidRPr="005B22AC">
        <w:rPr>
          <w:rFonts w:ascii="Consolas" w:hAnsi="Consolas"/>
          <w:b/>
        </w:rPr>
        <w:t>{ recipeName, productList }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to the dishes</w:t>
      </w:r>
      <w:r w:rsidR="00126F0F">
        <w:rPr>
          <w:rFonts w:cstheme="minorHAnsi"/>
        </w:rPr>
        <w:t xml:space="preserve"> array and return a message:</w:t>
      </w:r>
    </w:p>
    <w:p w14:paraId="50E5A57B" w14:textId="057E534F" w:rsidR="00126F0F" w:rsidRPr="00126F0F" w:rsidRDefault="00126F0F" w:rsidP="00126F0F">
      <w:pPr>
        <w:pStyle w:val="ListParagraph"/>
        <w:jc w:val="center"/>
        <w:rPr>
          <w:rFonts w:ascii="Consolas" w:hAnsi="Consolas" w:cstheme="minorHAnsi"/>
          <w:b/>
        </w:rPr>
      </w:pPr>
      <w:r w:rsidRPr="00D2345B">
        <w:t>"</w:t>
      </w:r>
      <w:r w:rsidRPr="00126F0F">
        <w:rPr>
          <w:rFonts w:ascii="Consolas" w:hAnsi="Consolas" w:cstheme="minorHAnsi"/>
          <w:b/>
        </w:rPr>
        <w:t>{recipeName} has been successfully cooked!</w:t>
      </w:r>
      <w:r w:rsidRPr="00D2345B">
        <w:t>"</w:t>
      </w:r>
    </w:p>
    <w:p w14:paraId="797AF484" w14:textId="77777777" w:rsidR="005B22AC" w:rsidRPr="00CE63EF" w:rsidRDefault="005B22AC" w:rsidP="005B22AC">
      <w:pPr>
        <w:pStyle w:val="ListParagraph"/>
        <w:ind w:left="714"/>
        <w:rPr>
          <w:rFonts w:ascii="Consolas" w:hAnsi="Consolas"/>
          <w:b/>
        </w:rPr>
      </w:pPr>
    </w:p>
    <w:p w14:paraId="7906D506" w14:textId="5CA4DCA0" w:rsidR="00B77113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If one or more products needed to make the meal are absent from the products, throw an error</w:t>
      </w:r>
    </w:p>
    <w:p w14:paraId="486CB944" w14:textId="608CECB0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product</w:t>
      </w:r>
      <w:r w:rsidRPr="00CE63EF">
        <w:rPr>
          <w:rFonts w:ascii="Consolas" w:hAnsi="Consolas"/>
          <w:b/>
        </w:rPr>
        <w:t>"</w:t>
      </w:r>
    </w:p>
    <w:p w14:paraId="159A877B" w14:textId="7F0D6337" w:rsidR="007B3757" w:rsidRDefault="005B22AC" w:rsidP="00A05AC1">
      <w:pPr>
        <w:pStyle w:val="Heading4"/>
      </w:pPr>
      <w:r>
        <w:t>inviteGuests</w:t>
      </w:r>
      <w:r w:rsidR="00A05AC1">
        <w:t>(</w:t>
      </w:r>
      <w:r>
        <w:t>name, dish</w:t>
      </w:r>
      <w:r w:rsidR="00A05AC1">
        <w:t>)</w:t>
      </w:r>
    </w:p>
    <w:p w14:paraId="33787BAE" w14:textId="50CAEA04" w:rsidR="00CE63EF" w:rsidRPr="007270BD" w:rsidRDefault="005B22AC" w:rsidP="00CE63EF">
      <w:r>
        <w:t>In t</w:t>
      </w:r>
      <w:r w:rsidR="00CE63EF">
        <w:t xml:space="preserve">his </w:t>
      </w:r>
      <w:r>
        <w:rPr>
          <w:b/>
          <w:bCs/>
        </w:rPr>
        <w:t>method</w:t>
      </w:r>
      <w:r w:rsidR="00CE63EF">
        <w:t xml:space="preserve"> </w:t>
      </w:r>
      <w:r>
        <w:t>you w</w:t>
      </w:r>
      <w:r w:rsidR="00CE63EF">
        <w:t xml:space="preserve">ould </w:t>
      </w:r>
      <w:r>
        <w:t>invite guests to the dinner</w:t>
      </w:r>
      <w:r w:rsidR="00CE63EF">
        <w:t>.</w:t>
      </w:r>
      <w:r>
        <w:t xml:space="preserve"> The </w:t>
      </w:r>
      <w:r w:rsidRPr="005B22AC">
        <w:rPr>
          <w:rFonts w:ascii="Consolas" w:hAnsi="Consolas"/>
          <w:b/>
        </w:rPr>
        <w:t>name</w:t>
      </w:r>
      <w:r>
        <w:t xml:space="preserve"> is string and so is the </w:t>
      </w:r>
      <w:r w:rsidRPr="005B22AC">
        <w:rPr>
          <w:rFonts w:ascii="Consolas" w:hAnsi="Consolas"/>
          <w:b/>
        </w:rPr>
        <w:t>dish</w:t>
      </w:r>
    </w:p>
    <w:p w14:paraId="302D7F81" w14:textId="03C92EBA" w:rsidR="00CE63EF" w:rsidRPr="00CE63EF" w:rsidRDefault="005B22AC" w:rsidP="00CE63EF">
      <w:pPr>
        <w:pStyle w:val="ListParagraph"/>
        <w:numPr>
          <w:ilvl w:val="0"/>
          <w:numId w:val="30"/>
        </w:numPr>
        <w:rPr>
          <w:rFonts w:ascii="Consolas" w:hAnsi="Consolas"/>
          <w:b/>
        </w:rPr>
      </w:pPr>
      <w:r>
        <w:t>If the dish is not present in the dishes array, throw a new error</w:t>
      </w:r>
    </w:p>
    <w:p w14:paraId="5C8141AB" w14:textId="11C6A0AC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dish</w:t>
      </w:r>
      <w:r w:rsidRPr="00CE63EF">
        <w:rPr>
          <w:rFonts w:ascii="Consolas" w:hAnsi="Consolas"/>
          <w:b/>
        </w:rPr>
        <w:t>"</w:t>
      </w:r>
    </w:p>
    <w:p w14:paraId="65C113BC" w14:textId="3D034CC8" w:rsidR="00CE63EF" w:rsidRDefault="005B22AC" w:rsidP="00CE63EF">
      <w:pPr>
        <w:pStyle w:val="ListParagraph"/>
        <w:numPr>
          <w:ilvl w:val="0"/>
          <w:numId w:val="30"/>
        </w:numPr>
        <w:rPr>
          <w:bCs/>
        </w:rPr>
      </w:pPr>
      <w:r>
        <w:rPr>
          <w:bCs/>
        </w:rPr>
        <w:t>And i</w:t>
      </w:r>
      <w:r w:rsidR="00CE63EF" w:rsidRPr="00CE63EF">
        <w:rPr>
          <w:bCs/>
        </w:rPr>
        <w:t xml:space="preserve">f the </w:t>
      </w:r>
      <w:r>
        <w:rPr>
          <w:bCs/>
        </w:rPr>
        <w:t>guest is already present in the guest object, throw a new error</w:t>
      </w:r>
      <w:r w:rsidR="00CE63EF">
        <w:rPr>
          <w:bCs/>
        </w:rPr>
        <w:t>:</w:t>
      </w:r>
    </w:p>
    <w:p w14:paraId="738C12C4" w14:textId="7A8F0460" w:rsidR="00CE63EF" w:rsidRDefault="00CE63EF" w:rsidP="00CE63E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This guest has already been invited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5BA7CB89" w14:textId="441EFFD8" w:rsidR="00145DE9" w:rsidRDefault="00145DE9" w:rsidP="00145DE9">
      <w:pPr>
        <w:pStyle w:val="ListParagraph"/>
        <w:numPr>
          <w:ilvl w:val="0"/>
          <w:numId w:val="30"/>
        </w:numPr>
      </w:pPr>
      <w:r>
        <w:t xml:space="preserve">Otherwise create a </w:t>
      </w:r>
      <w:r w:rsidRPr="0037629E">
        <w:rPr>
          <w:b/>
        </w:rPr>
        <w:t>new key and value pair</w:t>
      </w:r>
      <w:r>
        <w:t xml:space="preserve"> to the guest object </w:t>
      </w:r>
      <w:r w:rsidRPr="0037629E">
        <w:t xml:space="preserve">with key the </w:t>
      </w:r>
      <w:r w:rsidRPr="0037629E">
        <w:rPr>
          <w:b/>
        </w:rPr>
        <w:t>name</w:t>
      </w:r>
      <w:r w:rsidRPr="0037629E">
        <w:t xml:space="preserve"> of the guest and </w:t>
      </w:r>
      <w:r w:rsidRPr="0037629E">
        <w:rPr>
          <w:b/>
        </w:rPr>
        <w:t>value - the dish</w:t>
      </w:r>
      <w:r w:rsidR="00126F0F">
        <w:t xml:space="preserve"> </w:t>
      </w:r>
      <w:r w:rsidR="0037629E">
        <w:t xml:space="preserve">in the format: </w:t>
      </w:r>
      <w:r w:rsidR="0037629E" w:rsidRPr="0037629E">
        <w:rPr>
          <w:rFonts w:ascii="Consolas" w:hAnsi="Consolas"/>
          <w:b/>
          <w:color w:val="auto"/>
        </w:rPr>
        <w:t>{ {guestName}: {dish} }</w:t>
      </w:r>
      <w:r w:rsidR="0037629E">
        <w:rPr>
          <w:rFonts w:ascii="Consolas" w:hAnsi="Consolas"/>
          <w:b/>
          <w:color w:val="auto"/>
        </w:rPr>
        <w:t xml:space="preserve"> </w:t>
      </w:r>
      <w:r w:rsidR="00126F0F">
        <w:t xml:space="preserve">and return a message: </w:t>
      </w:r>
    </w:p>
    <w:p w14:paraId="3FFA3864" w14:textId="4C8B018C" w:rsidR="00126F0F" w:rsidRPr="00126F0F" w:rsidRDefault="00126F0F" w:rsidP="00126F0F">
      <w:pPr>
        <w:pStyle w:val="Heading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You have successfully invited </w:t>
      </w:r>
      <w:r w:rsidRPr="00126F0F">
        <w:rPr>
          <w:rFonts w:ascii="Consolas" w:eastAsiaTheme="minorHAnsi" w:hAnsi="Consolas" w:cstheme="minorBidi"/>
          <w:iCs w:val="0"/>
          <w:color w:val="00000A"/>
          <w:sz w:val="22"/>
        </w:rPr>
        <w:t>{name}!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216D61" w14:textId="14E884A9" w:rsidR="00FD0E41" w:rsidRDefault="00FD0E41" w:rsidP="00FD0E41">
      <w:pPr>
        <w:pStyle w:val="Heading4"/>
      </w:pPr>
      <w:r>
        <w:t>show</w:t>
      </w:r>
      <w:r w:rsidR="00145DE9">
        <w:t>Attendance</w:t>
      </w:r>
      <w:r>
        <w:t>()</w:t>
      </w:r>
    </w:p>
    <w:p w14:paraId="0AB664F9" w14:textId="60D9E534" w:rsidR="00FD0E41" w:rsidRDefault="0055001D" w:rsidP="000004D3">
      <w:r>
        <w:t xml:space="preserve">This function should return a sting with all the </w:t>
      </w:r>
      <w:r w:rsidR="00145DE9">
        <w:t>guest, the dish they are having and the products the dish is made of, separated by a comma and space (product, product) in</w:t>
      </w:r>
      <w:r>
        <w:t xml:space="preserve"> the following format:</w:t>
      </w:r>
    </w:p>
    <w:p w14:paraId="589010BB" w14:textId="1CF351E0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{name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2878804B" w14:textId="4473C46F" w:rsidR="00145DE9" w:rsidRDefault="00145DE9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"{name}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7049DCDF" w14:textId="796EBDE9" w:rsidR="0055001D" w:rsidRPr="0055001D" w:rsidRDefault="0055001D" w:rsidP="0055001D">
      <w:pPr>
        <w:pStyle w:val="Heading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476E1526" w14:textId="77777777" w:rsidR="00E54ACC" w:rsidRDefault="00E54ACC" w:rsidP="00E54ACC">
      <w:pPr>
        <w:pStyle w:val="Heading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4479E8AA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ChristmasDinner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="00B14F4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bg-BG"/>
              </w:rPr>
              <w:t>300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8AF951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dinner.shopping(['Salt', 1]);</w:t>
            </w:r>
          </w:p>
          <w:p w14:paraId="42F6BB9D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dinner.shopping(['Beans', 3]);</w:t>
            </w:r>
          </w:p>
          <w:p w14:paraId="0E885B5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dinner.shopping(['Cabbage', 4]);</w:t>
            </w:r>
          </w:p>
          <w:p w14:paraId="2024E24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dinner.shopping(['Rice', 2]);</w:t>
            </w:r>
          </w:p>
          <w:p w14:paraId="4208ED05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dinner.shopping(['Savory', 1]);</w:t>
            </w:r>
          </w:p>
          <w:p w14:paraId="6B79B9F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dinner.shopping(['Peppers', 1]);</w:t>
            </w:r>
          </w:p>
          <w:p w14:paraId="37E15C08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dinner.shopping(['Fruits', 40]);</w:t>
            </w:r>
          </w:p>
          <w:p w14:paraId="5B946410" w14:textId="2F5E7F42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lastRenderedPageBreak/>
              <w:t>dinner.shopping(['Honey', 10]);</w:t>
            </w:r>
          </w:p>
          <w:p w14:paraId="5744DD4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6CFACC0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4823340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'Oshav',</w:t>
            </w:r>
          </w:p>
          <w:p w14:paraId="098F575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['Fruits', 'Honey']</w:t>
            </w:r>
          </w:p>
          <w:p w14:paraId="5B1789C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310DDFA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7C49D84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'Folded cabbage leaves filled with rice',</w:t>
            </w:r>
          </w:p>
          <w:p w14:paraId="37FA974C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['Cabbage', 'Rice', 'Salt', 'Savory']</w:t>
            </w:r>
          </w:p>
          <w:p w14:paraId="238B1C59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2ACB3EB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5232287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'Peppers filled with beans',</w:t>
            </w:r>
          </w:p>
          <w:p w14:paraId="6947D86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['Beans', 'Peppers', 'Salt']</w:t>
            </w:r>
          </w:p>
          <w:p w14:paraId="044548C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7105A29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003BE38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dinner.inviteGuests('Ivan', 'Oshav');</w:t>
            </w:r>
          </w:p>
          <w:p w14:paraId="1493CBE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dinner.inviteGuests('Petar', 'Folded cabbage leaves filled with rice');</w:t>
            </w:r>
          </w:p>
          <w:p w14:paraId="0502BA1D" w14:textId="4D0A95FF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dinner.inviteGuests('Georgi', 'Peppers filled with beans');</w:t>
            </w:r>
          </w:p>
          <w:p w14:paraId="2A294196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4814176" w14:textId="54AA8DCF" w:rsidR="00E54ACC" w:rsidRPr="003B3B7E" w:rsidRDefault="00710AE3" w:rsidP="00710AE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console.log(dinner.showAttendance());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5FA5B6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Ivan will eat Oshav, which consists of Fruits, Honey</w:t>
            </w:r>
          </w:p>
          <w:p w14:paraId="31651561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Petar will eat Folded cabbage leaves filled with rice, which consists of Cabbage, Rice, Salt, Savory</w:t>
            </w:r>
          </w:p>
          <w:p w14:paraId="35D96C55" w14:textId="0DF1F10D" w:rsidR="00E54ACC" w:rsidRPr="007A5B0E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Georgi will eat Peppers filled with beans, which consists of Beans, Peppers, Salt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7AF4DF9F" w:rsidR="009801CC" w:rsidRPr="005D770E" w:rsidRDefault="009801CC" w:rsidP="00282AE4">
      <w:pPr>
        <w:rPr>
          <w:i/>
          <w:iCs/>
          <w:sz w:val="72"/>
          <w:szCs w:val="72"/>
        </w:rPr>
      </w:pPr>
      <w:bookmarkStart w:id="0" w:name="_GoBack"/>
      <w:bookmarkEnd w:id="0"/>
    </w:p>
    <w:sectPr w:rsidR="009801CC" w:rsidRPr="005D770E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765B9" w14:textId="77777777" w:rsidR="0060371E" w:rsidRDefault="0060371E" w:rsidP="004A2906">
      <w:pPr>
        <w:spacing w:before="0" w:after="0" w:line="240" w:lineRule="auto"/>
      </w:pPr>
      <w:r>
        <w:separator/>
      </w:r>
    </w:p>
  </w:endnote>
  <w:endnote w:type="continuationSeparator" w:id="0">
    <w:p w14:paraId="3C5F8A03" w14:textId="77777777" w:rsidR="0060371E" w:rsidRDefault="0060371E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0341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76CE18DF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2A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2AE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76CE18DF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2A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82AE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F67D1" w14:textId="77777777" w:rsidR="0060371E" w:rsidRDefault="0060371E" w:rsidP="004A2906">
      <w:pPr>
        <w:spacing w:before="0" w:after="0" w:line="240" w:lineRule="auto"/>
      </w:pPr>
      <w:r>
        <w:separator/>
      </w:r>
    </w:p>
  </w:footnote>
  <w:footnote w:type="continuationSeparator" w:id="0">
    <w:p w14:paraId="0B0D73CB" w14:textId="77777777" w:rsidR="0060371E" w:rsidRDefault="0060371E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24A08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62"/>
    <w:rsid w:val="000004D3"/>
    <w:rsid w:val="00006720"/>
    <w:rsid w:val="0001594A"/>
    <w:rsid w:val="000234A5"/>
    <w:rsid w:val="00034DFD"/>
    <w:rsid w:val="000453CE"/>
    <w:rsid w:val="00057A7A"/>
    <w:rsid w:val="0007252D"/>
    <w:rsid w:val="00075A22"/>
    <w:rsid w:val="00077464"/>
    <w:rsid w:val="00090D2B"/>
    <w:rsid w:val="000A00A4"/>
    <w:rsid w:val="0010544B"/>
    <w:rsid w:val="00126F0F"/>
    <w:rsid w:val="00145DE9"/>
    <w:rsid w:val="001D088C"/>
    <w:rsid w:val="001D10CB"/>
    <w:rsid w:val="001E0636"/>
    <w:rsid w:val="00255E45"/>
    <w:rsid w:val="00262A93"/>
    <w:rsid w:val="00282AE4"/>
    <w:rsid w:val="002B5AD9"/>
    <w:rsid w:val="002B67C1"/>
    <w:rsid w:val="002C1243"/>
    <w:rsid w:val="002D4B77"/>
    <w:rsid w:val="002E6799"/>
    <w:rsid w:val="00307786"/>
    <w:rsid w:val="00334D7D"/>
    <w:rsid w:val="003755A2"/>
    <w:rsid w:val="0037629E"/>
    <w:rsid w:val="003B3B7E"/>
    <w:rsid w:val="003D2253"/>
    <w:rsid w:val="00430535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B22AC"/>
    <w:rsid w:val="005C16FA"/>
    <w:rsid w:val="005D770E"/>
    <w:rsid w:val="005E0989"/>
    <w:rsid w:val="005E3D14"/>
    <w:rsid w:val="005E488C"/>
    <w:rsid w:val="0060371E"/>
    <w:rsid w:val="00627E3A"/>
    <w:rsid w:val="006420D0"/>
    <w:rsid w:val="006A3611"/>
    <w:rsid w:val="006D3B99"/>
    <w:rsid w:val="006F11AF"/>
    <w:rsid w:val="006F4F7E"/>
    <w:rsid w:val="00710AE3"/>
    <w:rsid w:val="007270BD"/>
    <w:rsid w:val="007937F4"/>
    <w:rsid w:val="007B3757"/>
    <w:rsid w:val="007F5258"/>
    <w:rsid w:val="00820C1E"/>
    <w:rsid w:val="00875587"/>
    <w:rsid w:val="008919BE"/>
    <w:rsid w:val="00894B7D"/>
    <w:rsid w:val="008A0750"/>
    <w:rsid w:val="00902DB8"/>
    <w:rsid w:val="00922229"/>
    <w:rsid w:val="00937D63"/>
    <w:rsid w:val="009801CC"/>
    <w:rsid w:val="00992FDA"/>
    <w:rsid w:val="009955C8"/>
    <w:rsid w:val="0099608B"/>
    <w:rsid w:val="009B5B11"/>
    <w:rsid w:val="009C304C"/>
    <w:rsid w:val="009E7140"/>
    <w:rsid w:val="009F69CA"/>
    <w:rsid w:val="00A01457"/>
    <w:rsid w:val="00A05AC1"/>
    <w:rsid w:val="00A20065"/>
    <w:rsid w:val="00A24E28"/>
    <w:rsid w:val="00A37418"/>
    <w:rsid w:val="00A94F8F"/>
    <w:rsid w:val="00A955D6"/>
    <w:rsid w:val="00AB0A26"/>
    <w:rsid w:val="00AC02D8"/>
    <w:rsid w:val="00AC3289"/>
    <w:rsid w:val="00B14F4A"/>
    <w:rsid w:val="00B470E8"/>
    <w:rsid w:val="00B77113"/>
    <w:rsid w:val="00B94041"/>
    <w:rsid w:val="00BB24A3"/>
    <w:rsid w:val="00BC2B3A"/>
    <w:rsid w:val="00BD3761"/>
    <w:rsid w:val="00BE1C62"/>
    <w:rsid w:val="00C1470B"/>
    <w:rsid w:val="00C60931"/>
    <w:rsid w:val="00C6093F"/>
    <w:rsid w:val="00CA1665"/>
    <w:rsid w:val="00CC01A2"/>
    <w:rsid w:val="00CE63EF"/>
    <w:rsid w:val="00CF4BFD"/>
    <w:rsid w:val="00D00089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94571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45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DE9"/>
    <w:rPr>
      <w:color w:val="00000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DE9"/>
    <w:rPr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2E451-B1DB-466C-B194-9C153413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HomePC</cp:lastModifiedBy>
  <cp:revision>2</cp:revision>
  <dcterms:created xsi:type="dcterms:W3CDTF">2021-06-16T20:55:00Z</dcterms:created>
  <dcterms:modified xsi:type="dcterms:W3CDTF">2021-06-16T20:55:00Z</dcterms:modified>
</cp:coreProperties>
</file>